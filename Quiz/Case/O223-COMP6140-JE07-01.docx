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443B9CCF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Assignment</w:t>
            </w:r>
            <w:r w:rsidR="00F276C9">
              <w:rPr>
                <w:rFonts w:ascii="Arial" w:hAnsi="Arial" w:cs="Arial"/>
                <w:b/>
                <w:sz w:val="32"/>
              </w:rPr>
              <w:t>s</w:t>
            </w: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CE68" w14:textId="77777777" w:rsidR="00A3250E" w:rsidRDefault="00A3250E" w:rsidP="00A3250E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COMP6140001</w:t>
            </w:r>
          </w:p>
          <w:p w14:paraId="36656A16" w14:textId="58B5AAF5" w:rsidR="00235C36" w:rsidRPr="00876A58" w:rsidRDefault="003608E8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19249D70" w:rsidR="00F80742" w:rsidRPr="00DF718C" w:rsidRDefault="00214F0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041A4B8E" w:rsidR="000732DF" w:rsidRPr="0036420F" w:rsidRDefault="00A07C8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07C8B">
              <w:rPr>
                <w:rFonts w:ascii="Arial" w:hAnsi="Arial" w:cs="Arial"/>
                <w:b/>
                <w:sz w:val="20"/>
              </w:rPr>
              <w:t>O223-COMP6140-JE07-01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10921091" w:rsidR="00535DA7" w:rsidRPr="00214F09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214F09">
              <w:rPr>
                <w:rFonts w:ascii="Arial" w:hAnsi="Arial" w:cs="Arial"/>
                <w:i/>
                <w:sz w:val="18"/>
                <w:szCs w:val="18"/>
              </w:rPr>
              <w:t>O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dd</w:t>
            </w:r>
            <w:r w:rsidR="00214F09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214F09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214F09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2BACCBDB" w14:textId="77777777" w:rsidR="00F1226E" w:rsidRPr="00BD0E8D" w:rsidRDefault="00F1226E" w:rsidP="00F1226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F1556FE" w14:textId="77777777" w:rsidR="00F1226E" w:rsidRPr="000C3329" w:rsidRDefault="00F1226E" w:rsidP="00F1226E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0B71E3A" w14:textId="77777777" w:rsidR="00F1226E" w:rsidRDefault="00F1226E" w:rsidP="00F1226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5C0F4347" w14:textId="77777777" w:rsidR="00F1226E" w:rsidRPr="00F327B8" w:rsidRDefault="00F1226E" w:rsidP="00F1226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5094DB13" w14:textId="77777777" w:rsidR="00F1226E" w:rsidRPr="00C424D7" w:rsidRDefault="00F1226E" w:rsidP="00F1226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79A55166" w14:textId="77777777" w:rsidR="00F1226E" w:rsidRPr="000C3329" w:rsidRDefault="00F1226E" w:rsidP="00F1226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630ACAA" w14:textId="77777777" w:rsidR="00F1226E" w:rsidRPr="00ED541B" w:rsidRDefault="00F1226E" w:rsidP="00F1226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245CE447" w14:textId="77777777" w:rsidR="00F1226E" w:rsidRPr="007567B7" w:rsidRDefault="00F1226E" w:rsidP="00F1226E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AAE4E90" w14:textId="77777777" w:rsidR="00F1226E" w:rsidRDefault="00F1226E" w:rsidP="00F1226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2C08AAD4" w14:textId="77777777" w:rsidR="00F1226E" w:rsidRDefault="00F1226E" w:rsidP="00F1226E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38E498D" w14:textId="77777777" w:rsidR="00F1226E" w:rsidRPr="00BD0E8D" w:rsidRDefault="00F1226E" w:rsidP="00F1226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4A88B73" w14:textId="77777777" w:rsidR="00F1226E" w:rsidRPr="000C3329" w:rsidRDefault="00F1226E" w:rsidP="00F1226E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0FAA3D4" w14:textId="77777777" w:rsidR="00F1226E" w:rsidRPr="00BD0E8D" w:rsidRDefault="00F1226E" w:rsidP="00F1226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1A6BC8D2" w14:textId="77777777" w:rsidR="00F1226E" w:rsidRPr="000C3329" w:rsidRDefault="00F1226E" w:rsidP="00F1226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403DABC" w14:textId="77777777" w:rsidR="00F1226E" w:rsidRPr="00BD0E8D" w:rsidRDefault="00F1226E" w:rsidP="00F1226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12EB2BDA" w14:textId="77777777" w:rsidR="00F1226E" w:rsidRPr="000C3329" w:rsidRDefault="00F1226E" w:rsidP="00F1226E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2FDFD98" w14:textId="77777777" w:rsidR="00F1226E" w:rsidRPr="00BD0E8D" w:rsidRDefault="00F1226E" w:rsidP="00F1226E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4F6A149" w14:textId="77777777" w:rsidR="00F1226E" w:rsidRPr="00BD0E8D" w:rsidRDefault="00F1226E" w:rsidP="00F1226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44964B08" w14:textId="77777777" w:rsidR="00F1226E" w:rsidRPr="00E30D48" w:rsidRDefault="00F1226E" w:rsidP="00F1226E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54C93FC1" w14:textId="77777777" w:rsidR="00F1226E" w:rsidRPr="00BD0E8D" w:rsidRDefault="00F1226E" w:rsidP="00F1226E">
      <w:pPr>
        <w:spacing w:line="360" w:lineRule="auto"/>
        <w:ind w:left="360" w:hanging="360"/>
      </w:pPr>
    </w:p>
    <w:p w14:paraId="479FC4C0" w14:textId="77777777" w:rsidR="00F1226E" w:rsidRPr="00BD0E8D" w:rsidRDefault="00F1226E" w:rsidP="00F1226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574BDA55" w14:textId="77777777" w:rsidR="00F1226E" w:rsidRPr="00E30D48" w:rsidRDefault="00F1226E" w:rsidP="00F1226E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403CDE4" w14:textId="77777777" w:rsidR="00F1226E" w:rsidRPr="00B57FC4" w:rsidRDefault="00F1226E" w:rsidP="00F1226E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70FE6397" w14:textId="77777777" w:rsidR="00F1226E" w:rsidRDefault="00F1226E" w:rsidP="00F1226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6A3F87CC" w14:textId="77777777" w:rsidR="00F1226E" w:rsidRPr="007A56E2" w:rsidRDefault="00F1226E" w:rsidP="00F1226E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22498556" w14:textId="77777777" w:rsidR="00F1226E" w:rsidRDefault="00F1226E" w:rsidP="00F1226E">
      <w:pPr>
        <w:spacing w:line="360" w:lineRule="auto"/>
        <w:ind w:left="360"/>
        <w:jc w:val="both"/>
        <w:rPr>
          <w:lang w:val="id-ID"/>
        </w:rPr>
      </w:pPr>
    </w:p>
    <w:p w14:paraId="798D011E" w14:textId="77777777" w:rsidR="00F1226E" w:rsidRPr="00BE3C75" w:rsidRDefault="00F1226E" w:rsidP="00F1226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3170C3AD" w14:textId="77777777" w:rsidR="00F1226E" w:rsidRDefault="00F1226E" w:rsidP="00F1226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8C4593" w:rsidRPr="002B1798" w14:paraId="583FACA2" w14:textId="77777777" w:rsidTr="00D25929">
        <w:tc>
          <w:tcPr>
            <w:tcW w:w="1800" w:type="dxa"/>
            <w:shd w:val="clear" w:color="auto" w:fill="D9D9D9" w:themeFill="background1" w:themeFillShade="D9"/>
          </w:tcPr>
          <w:p w14:paraId="4E0F8D5A" w14:textId="77777777" w:rsidR="008C4593" w:rsidRPr="002B1798" w:rsidRDefault="008C4593" w:rsidP="00D2592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45AE96CD" w14:textId="77777777" w:rsidR="008C4593" w:rsidRPr="002B1798" w:rsidRDefault="008C4593" w:rsidP="00D2592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5DC1FE5" w14:textId="77777777" w:rsidR="008C4593" w:rsidRPr="002B1798" w:rsidRDefault="008C4593" w:rsidP="00D2592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78C083D5" w14:textId="77777777" w:rsidR="008C4593" w:rsidRPr="002B1798" w:rsidRDefault="008C4593" w:rsidP="00D25929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8C4593" w14:paraId="0AE57F98" w14:textId="77777777" w:rsidTr="00D25929">
        <w:trPr>
          <w:trHeight w:val="422"/>
        </w:trPr>
        <w:tc>
          <w:tcPr>
            <w:tcW w:w="1800" w:type="dxa"/>
            <w:vAlign w:val="center"/>
          </w:tcPr>
          <w:p w14:paraId="1DCE9580" w14:textId="77777777" w:rsidR="008C4593" w:rsidRPr="00290165" w:rsidRDefault="008C4593" w:rsidP="00D25929">
            <w:pPr>
              <w:jc w:val="center"/>
              <w:rPr>
                <w:bCs/>
                <w:highlight w:val="yellow"/>
              </w:rPr>
            </w:pPr>
            <w:r w:rsidRPr="00F276C9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194A1064" w14:textId="77777777" w:rsidR="008C4593" w:rsidRPr="00F276C9" w:rsidRDefault="008C4593" w:rsidP="00D25929">
            <w:pPr>
              <w:jc w:val="center"/>
              <w:rPr>
                <w:bCs/>
              </w:rPr>
            </w:pPr>
            <w:r w:rsidRPr="00F276C9">
              <w:rPr>
                <w:bCs/>
              </w:rPr>
              <w:t>60%</w:t>
            </w:r>
          </w:p>
        </w:tc>
      </w:tr>
    </w:tbl>
    <w:p w14:paraId="215CAEC8" w14:textId="77777777" w:rsidR="00F1226E" w:rsidRDefault="00F1226E" w:rsidP="00F1226E">
      <w:pPr>
        <w:spacing w:line="360" w:lineRule="auto"/>
        <w:ind w:left="360"/>
        <w:jc w:val="both"/>
        <w:rPr>
          <w:lang w:val="id-ID"/>
        </w:rPr>
      </w:pPr>
    </w:p>
    <w:p w14:paraId="7BA9E9D9" w14:textId="77777777" w:rsidR="00F1226E" w:rsidRPr="00571235" w:rsidRDefault="00F1226E" w:rsidP="00F1226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407D16B4" w14:textId="77777777" w:rsidR="00F1226E" w:rsidRDefault="00F1226E" w:rsidP="00F1226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F1226E" w14:paraId="0E3EAB5B" w14:textId="77777777" w:rsidTr="00D25929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9DCCE63" w14:textId="77777777" w:rsidR="00F1226E" w:rsidRPr="007E1E52" w:rsidRDefault="00F1226E" w:rsidP="00D2592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6E65B05" w14:textId="77777777" w:rsidR="00F1226E" w:rsidRPr="00290165" w:rsidRDefault="00F1226E" w:rsidP="00D25929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F1226E" w14:paraId="0EF5E124" w14:textId="77777777" w:rsidTr="00D25929">
        <w:trPr>
          <w:trHeight w:val="773"/>
        </w:trPr>
        <w:tc>
          <w:tcPr>
            <w:tcW w:w="4410" w:type="dxa"/>
            <w:vAlign w:val="center"/>
          </w:tcPr>
          <w:p w14:paraId="36476C90" w14:textId="1DF5F262" w:rsidR="00911955" w:rsidRPr="00911955" w:rsidRDefault="00911955" w:rsidP="00911955">
            <w:pPr>
              <w:rPr>
                <w:color w:val="000000"/>
                <w:lang w:val="id-ID"/>
              </w:rPr>
            </w:pPr>
            <w:r w:rsidRPr="00911955">
              <w:rPr>
                <w:color w:val="000000"/>
                <w:lang w:val="id-ID"/>
              </w:rPr>
              <w:t>R 4.0.2</w:t>
            </w:r>
          </w:p>
          <w:p w14:paraId="6D1C910C" w14:textId="2F1D4B8C" w:rsidR="00911955" w:rsidRPr="00911955" w:rsidRDefault="00911955" w:rsidP="00911955">
            <w:pPr>
              <w:rPr>
                <w:color w:val="000000"/>
                <w:lang w:val="id-ID"/>
              </w:rPr>
            </w:pPr>
            <w:r w:rsidRPr="00911955">
              <w:rPr>
                <w:color w:val="000000"/>
                <w:lang w:val="id-ID"/>
              </w:rPr>
              <w:t>RStudio 1.3.9.959</w:t>
            </w:r>
          </w:p>
          <w:p w14:paraId="6A5D0E2E" w14:textId="006D4C05" w:rsidR="00F1226E" w:rsidRPr="00290165" w:rsidRDefault="00911955" w:rsidP="00911955">
            <w:pPr>
              <w:rPr>
                <w:bCs/>
                <w:highlight w:val="yellow"/>
              </w:rPr>
            </w:pPr>
            <w:r w:rsidRPr="00911955">
              <w:rPr>
                <w:color w:val="000000"/>
                <w:lang w:val="id-ID"/>
              </w:rPr>
              <w:t>RapidMiner Studio 9.7</w:t>
            </w:r>
          </w:p>
        </w:tc>
      </w:tr>
    </w:tbl>
    <w:p w14:paraId="09CAE12C" w14:textId="0AD2979A" w:rsidR="00F1226E" w:rsidRDefault="00F1226E" w:rsidP="00F1226E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A06F7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mandiri, dan uap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472D0636" w14:textId="77777777" w:rsidR="00F1226E" w:rsidRDefault="00F1226E" w:rsidP="00F1226E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</w:t>
      </w:r>
      <w:r w:rsidRPr="00C67FA9">
        <w:rPr>
          <w:rStyle w:val="longtext"/>
          <w:i/>
          <w:iCs/>
          <w:sz w:val="18"/>
          <w:szCs w:val="18"/>
        </w:rPr>
        <w:t xml:space="preserve">in assignment and project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6010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</w:tblGrid>
      <w:tr w:rsidR="00A06F79" w14:paraId="6B680564" w14:textId="77777777" w:rsidTr="00A06F79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25542C6C" w14:textId="77777777" w:rsidR="00A06F79" w:rsidRPr="007E1E52" w:rsidRDefault="00A06F79" w:rsidP="00D25929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2938E6CE" w14:textId="77777777" w:rsidR="00A06F79" w:rsidRPr="007E1E52" w:rsidRDefault="00A06F79" w:rsidP="00D25929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7B9B0F" w14:textId="77777777" w:rsidR="00A06F79" w:rsidRPr="002B1798" w:rsidRDefault="00A06F79" w:rsidP="00D25929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36F83723" w14:textId="77777777" w:rsidR="00A06F79" w:rsidRPr="007E1E52" w:rsidRDefault="00A06F79" w:rsidP="00D25929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A06F79" w14:paraId="4271D0C7" w14:textId="77777777" w:rsidTr="00A06F79">
        <w:trPr>
          <w:trHeight w:val="620"/>
        </w:trPr>
        <w:tc>
          <w:tcPr>
            <w:tcW w:w="3005" w:type="dxa"/>
            <w:vAlign w:val="center"/>
          </w:tcPr>
          <w:p w14:paraId="10A3B8B4" w14:textId="6AB8BFFB" w:rsidR="00A06F79" w:rsidRPr="007E1E52" w:rsidRDefault="00A06F79" w:rsidP="00D25929">
            <w:pPr>
              <w:rPr>
                <w:bCs/>
              </w:rPr>
            </w:pPr>
            <w:r>
              <w:t>Folder Project (RDATA, RHISTORY, RPROJ, R, RPROJ.USER)</w:t>
            </w:r>
          </w:p>
        </w:tc>
        <w:tc>
          <w:tcPr>
            <w:tcW w:w="3005" w:type="dxa"/>
            <w:vAlign w:val="center"/>
          </w:tcPr>
          <w:p w14:paraId="153236ED" w14:textId="48855695" w:rsidR="00A06F79" w:rsidRPr="007E1E52" w:rsidRDefault="00A06F79" w:rsidP="00D25929">
            <w:pPr>
              <w:rPr>
                <w:bCs/>
              </w:rPr>
            </w:pPr>
            <w:r>
              <w:t>RMP, PROPERTIES</w:t>
            </w:r>
          </w:p>
        </w:tc>
      </w:tr>
    </w:tbl>
    <w:p w14:paraId="2363425A" w14:textId="77777777" w:rsidR="00F1226E" w:rsidRPr="00B5625A" w:rsidRDefault="00F1226E" w:rsidP="00F1226E">
      <w:pPr>
        <w:spacing w:line="360" w:lineRule="auto"/>
        <w:ind w:firstLine="360"/>
        <w:rPr>
          <w:lang w:val="id-ID"/>
        </w:rPr>
      </w:pPr>
    </w:p>
    <w:p w14:paraId="31F54B4A" w14:textId="77777777" w:rsidR="00F1226E" w:rsidRPr="00B5625A" w:rsidRDefault="00F1226E" w:rsidP="00F1226E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FB3DA59" w14:textId="63F0E5CD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261BD96B" w14:textId="77777777" w:rsidR="00FE7A7E" w:rsidRDefault="00FE7A7E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146FF522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2AAB99E" w14:textId="77777777" w:rsidR="00412A5A" w:rsidRPr="00396AF9" w:rsidRDefault="00412A5A" w:rsidP="00412A5A">
      <w:pPr>
        <w:spacing w:after="240" w:line="360" w:lineRule="auto"/>
        <w:jc w:val="center"/>
        <w:rPr>
          <w:b/>
        </w:rPr>
      </w:pPr>
      <w:r>
        <w:rPr>
          <w:b/>
        </w:rPr>
        <w:t>Favorite Food</w:t>
      </w:r>
    </w:p>
    <w:p w14:paraId="3A9FA263" w14:textId="77777777" w:rsidR="00412A5A" w:rsidRPr="000D2428" w:rsidRDefault="00412A5A" w:rsidP="00412A5A">
      <w:pPr>
        <w:spacing w:line="360" w:lineRule="auto"/>
        <w:ind w:firstLine="720"/>
        <w:jc w:val="both"/>
      </w:pPr>
      <w:r>
        <w:rPr>
          <w:b/>
        </w:rPr>
        <w:t>Jett</w:t>
      </w:r>
      <w:r>
        <w:t xml:space="preserve"> is a volunteer researcher to improve the food consumption quality based on the students’ favorite food type. </w:t>
      </w:r>
      <w:r>
        <w:rPr>
          <w:b/>
          <w:bCs/>
        </w:rPr>
        <w:t>Jett</w:t>
      </w:r>
      <w:r>
        <w:t xml:space="preserve"> gathered all the necessary data including the student data and their food of choice.</w:t>
      </w:r>
    </w:p>
    <w:p w14:paraId="19258E74" w14:textId="77777777" w:rsidR="00412A5A" w:rsidRDefault="00412A5A" w:rsidP="00412A5A">
      <w:pPr>
        <w:spacing w:line="360" w:lineRule="auto"/>
        <w:ind w:firstLine="720"/>
        <w:jc w:val="both"/>
      </w:pPr>
      <w:r>
        <w:rPr>
          <w:b/>
        </w:rPr>
        <w:t xml:space="preserve">Jett </w:t>
      </w:r>
      <w:r>
        <w:rPr>
          <w:bCs/>
        </w:rPr>
        <w:t>has created forms asked manually and goes to school personally to collect data necessary for his research</w:t>
      </w:r>
      <w:r>
        <w:t>. Below are the provided data in the csv format as following:</w:t>
      </w:r>
    </w:p>
    <w:p w14:paraId="50D6AD7D" w14:textId="77777777" w:rsidR="00412A5A" w:rsidRPr="00A338D6" w:rsidRDefault="00412A5A" w:rsidP="00412A5A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favorite_food_data</w:t>
      </w:r>
      <w:r w:rsidRPr="00076775">
        <w:rPr>
          <w:rFonts w:ascii="Times New Roman" w:hAnsi="Times New Roman" w:cs="Times New Roman"/>
          <w:sz w:val="24"/>
          <w:szCs w:val="24"/>
        </w:rPr>
        <w:t>.</w:t>
      </w:r>
      <w:r w:rsidRPr="002C1693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412A5A" w:rsidRPr="007613C1" w14:paraId="371804EA" w14:textId="77777777" w:rsidTr="00352E6E">
        <w:trPr>
          <w:trHeight w:val="397"/>
        </w:trPr>
        <w:tc>
          <w:tcPr>
            <w:tcW w:w="1980" w:type="dxa"/>
            <w:shd w:val="clear" w:color="auto" w:fill="000000" w:themeFill="text1"/>
          </w:tcPr>
          <w:p w14:paraId="56CA7AD6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14:paraId="30D74932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14:paraId="4E1FDAC1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412A5A" w14:paraId="12DA73BE" w14:textId="77777777" w:rsidTr="00352E6E">
        <w:trPr>
          <w:trHeight w:val="397"/>
        </w:trPr>
        <w:tc>
          <w:tcPr>
            <w:tcW w:w="1980" w:type="dxa"/>
          </w:tcPr>
          <w:p w14:paraId="2F8166F1" w14:textId="77777777" w:rsidR="00412A5A" w:rsidRDefault="00412A5A" w:rsidP="00352E6E">
            <w:pPr>
              <w:spacing w:before="60" w:after="60"/>
              <w:jc w:val="both"/>
            </w:pPr>
            <w:r>
              <w:t>Student Name</w:t>
            </w:r>
          </w:p>
        </w:tc>
        <w:tc>
          <w:tcPr>
            <w:tcW w:w="1530" w:type="dxa"/>
          </w:tcPr>
          <w:p w14:paraId="1256EE8A" w14:textId="77777777" w:rsidR="00412A5A" w:rsidRDefault="00412A5A" w:rsidP="00352E6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2C09E672" w14:textId="77777777" w:rsidR="00412A5A" w:rsidRPr="006854EE" w:rsidRDefault="00412A5A" w:rsidP="00352E6E">
            <w:pPr>
              <w:spacing w:before="60" w:after="60"/>
              <w:jc w:val="both"/>
            </w:pPr>
            <w:r w:rsidRPr="006854EE">
              <w:t xml:space="preserve">The </w:t>
            </w:r>
            <w:r>
              <w:t>name of the corresponding Student.</w:t>
            </w:r>
          </w:p>
        </w:tc>
      </w:tr>
      <w:tr w:rsidR="00412A5A" w14:paraId="03EEDFFB" w14:textId="77777777" w:rsidTr="00352E6E">
        <w:trPr>
          <w:trHeight w:val="397"/>
        </w:trPr>
        <w:tc>
          <w:tcPr>
            <w:tcW w:w="1980" w:type="dxa"/>
          </w:tcPr>
          <w:p w14:paraId="6196E8B5" w14:textId="77777777" w:rsidR="00412A5A" w:rsidRDefault="00412A5A" w:rsidP="00352E6E">
            <w:pPr>
              <w:spacing w:before="60" w:after="60"/>
              <w:jc w:val="both"/>
            </w:pPr>
            <w:r>
              <w:t>Favorite Food</w:t>
            </w:r>
          </w:p>
        </w:tc>
        <w:tc>
          <w:tcPr>
            <w:tcW w:w="1530" w:type="dxa"/>
          </w:tcPr>
          <w:p w14:paraId="756A59CB" w14:textId="77777777" w:rsidR="00412A5A" w:rsidRDefault="00412A5A" w:rsidP="00352E6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0C03AC1F" w14:textId="77777777" w:rsidR="00412A5A" w:rsidRPr="006854EE" w:rsidRDefault="00412A5A" w:rsidP="00352E6E">
            <w:pPr>
              <w:spacing w:before="60" w:after="60"/>
              <w:jc w:val="both"/>
            </w:pPr>
            <w:r>
              <w:t xml:space="preserve">The favorite food type of the corresponding Student. </w:t>
            </w:r>
          </w:p>
        </w:tc>
      </w:tr>
    </w:tbl>
    <w:p w14:paraId="7E1354EE" w14:textId="77777777" w:rsidR="00412A5A" w:rsidRPr="00730787" w:rsidRDefault="00412A5A" w:rsidP="00412A5A">
      <w:pPr>
        <w:spacing w:line="360" w:lineRule="auto"/>
        <w:jc w:val="both"/>
      </w:pPr>
    </w:p>
    <w:p w14:paraId="46AE29DE" w14:textId="77777777" w:rsidR="00412A5A" w:rsidRPr="00A338D6" w:rsidRDefault="00412A5A" w:rsidP="00412A5A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Student_data</w:t>
      </w:r>
      <w:r w:rsidRPr="00076775">
        <w:rPr>
          <w:rFonts w:ascii="Times New Roman" w:hAnsi="Times New Roman" w:cs="Times New Roman"/>
          <w:sz w:val="24"/>
          <w:szCs w:val="24"/>
        </w:rPr>
        <w:t>.</w:t>
      </w:r>
      <w:r w:rsidRPr="000321E5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412A5A" w:rsidRPr="007613C1" w14:paraId="5EA54626" w14:textId="77777777" w:rsidTr="00352E6E">
        <w:trPr>
          <w:trHeight w:val="397"/>
        </w:trPr>
        <w:tc>
          <w:tcPr>
            <w:tcW w:w="1980" w:type="dxa"/>
            <w:shd w:val="clear" w:color="auto" w:fill="000000" w:themeFill="text1"/>
          </w:tcPr>
          <w:p w14:paraId="228909C9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14:paraId="7E491937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14:paraId="555951D5" w14:textId="77777777" w:rsidR="00412A5A" w:rsidRPr="007613C1" w:rsidRDefault="00412A5A" w:rsidP="00352E6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412A5A" w14:paraId="62869E91" w14:textId="77777777" w:rsidTr="00352E6E">
        <w:trPr>
          <w:trHeight w:val="397"/>
        </w:trPr>
        <w:tc>
          <w:tcPr>
            <w:tcW w:w="1980" w:type="dxa"/>
          </w:tcPr>
          <w:p w14:paraId="0580FD9E" w14:textId="77777777" w:rsidR="00412A5A" w:rsidRDefault="00412A5A" w:rsidP="00352E6E">
            <w:pPr>
              <w:spacing w:before="60" w:after="60"/>
              <w:jc w:val="both"/>
            </w:pPr>
            <w:r>
              <w:t>id</w:t>
            </w:r>
          </w:p>
        </w:tc>
        <w:tc>
          <w:tcPr>
            <w:tcW w:w="1530" w:type="dxa"/>
          </w:tcPr>
          <w:p w14:paraId="408E59C2" w14:textId="77777777" w:rsidR="00412A5A" w:rsidRDefault="00412A5A" w:rsidP="00352E6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30164CA2" w14:textId="77777777" w:rsidR="00412A5A" w:rsidRPr="006854EE" w:rsidRDefault="00412A5A" w:rsidP="00352E6E">
            <w:pPr>
              <w:spacing w:before="60" w:after="60"/>
              <w:jc w:val="both"/>
            </w:pPr>
            <w:r w:rsidRPr="006854EE">
              <w:t>The unique i</w:t>
            </w:r>
            <w:r>
              <w:t>dentifier of the corresponding Student</w:t>
            </w:r>
            <w:r w:rsidRPr="006854EE">
              <w:t>.</w:t>
            </w:r>
          </w:p>
        </w:tc>
      </w:tr>
      <w:tr w:rsidR="00412A5A" w14:paraId="644D5FDD" w14:textId="77777777" w:rsidTr="00352E6E">
        <w:trPr>
          <w:trHeight w:val="397"/>
        </w:trPr>
        <w:tc>
          <w:tcPr>
            <w:tcW w:w="1980" w:type="dxa"/>
          </w:tcPr>
          <w:p w14:paraId="617E17F6" w14:textId="77777777" w:rsidR="00412A5A" w:rsidRDefault="00412A5A" w:rsidP="00352E6E">
            <w:pPr>
              <w:spacing w:before="60" w:after="60"/>
              <w:jc w:val="both"/>
            </w:pPr>
            <w:r>
              <w:t>Student</w:t>
            </w:r>
          </w:p>
        </w:tc>
        <w:tc>
          <w:tcPr>
            <w:tcW w:w="1530" w:type="dxa"/>
          </w:tcPr>
          <w:p w14:paraId="3D6A18CD" w14:textId="77777777" w:rsidR="00412A5A" w:rsidRDefault="00412A5A" w:rsidP="00352E6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14:paraId="2A46418C" w14:textId="77777777" w:rsidR="00412A5A" w:rsidRPr="006854EE" w:rsidRDefault="00412A5A" w:rsidP="00352E6E">
            <w:pPr>
              <w:spacing w:before="60" w:after="60"/>
              <w:jc w:val="both"/>
            </w:pPr>
            <w:r w:rsidRPr="006854EE">
              <w:t xml:space="preserve">The </w:t>
            </w:r>
            <w:r>
              <w:t>name of the corresponding Student.</w:t>
            </w:r>
          </w:p>
        </w:tc>
      </w:tr>
      <w:tr w:rsidR="00412A5A" w14:paraId="5AA4ED03" w14:textId="77777777" w:rsidTr="00352E6E">
        <w:trPr>
          <w:trHeight w:val="397"/>
        </w:trPr>
        <w:tc>
          <w:tcPr>
            <w:tcW w:w="1980" w:type="dxa"/>
          </w:tcPr>
          <w:p w14:paraId="0763907C" w14:textId="77777777" w:rsidR="00412A5A" w:rsidRDefault="00412A5A" w:rsidP="00352E6E">
            <w:pPr>
              <w:spacing w:before="60" w:after="60"/>
              <w:jc w:val="both"/>
            </w:pPr>
            <w:r>
              <w:t>Age</w:t>
            </w:r>
          </w:p>
        </w:tc>
        <w:tc>
          <w:tcPr>
            <w:tcW w:w="1530" w:type="dxa"/>
          </w:tcPr>
          <w:p w14:paraId="11AA8771" w14:textId="77777777" w:rsidR="00412A5A" w:rsidRDefault="00412A5A" w:rsidP="00352E6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561ABBD6" w14:textId="77777777" w:rsidR="00412A5A" w:rsidRPr="006854EE" w:rsidRDefault="00412A5A" w:rsidP="00352E6E">
            <w:pPr>
              <w:spacing w:before="60" w:after="60"/>
              <w:jc w:val="both"/>
            </w:pPr>
            <w:r>
              <w:t>The age of the corresponding Student</w:t>
            </w:r>
            <w:r w:rsidRPr="006854EE">
              <w:t>.</w:t>
            </w:r>
          </w:p>
        </w:tc>
      </w:tr>
      <w:tr w:rsidR="00412A5A" w14:paraId="688BAA1D" w14:textId="77777777" w:rsidTr="00352E6E">
        <w:trPr>
          <w:trHeight w:val="397"/>
        </w:trPr>
        <w:tc>
          <w:tcPr>
            <w:tcW w:w="1980" w:type="dxa"/>
          </w:tcPr>
          <w:p w14:paraId="042577FE" w14:textId="77777777" w:rsidR="00412A5A" w:rsidRDefault="00412A5A" w:rsidP="00352E6E">
            <w:pPr>
              <w:tabs>
                <w:tab w:val="left" w:pos="1068"/>
              </w:tabs>
              <w:spacing w:before="60" w:after="60"/>
              <w:jc w:val="both"/>
            </w:pPr>
            <w:r>
              <w:t>Height</w:t>
            </w:r>
          </w:p>
        </w:tc>
        <w:tc>
          <w:tcPr>
            <w:tcW w:w="1530" w:type="dxa"/>
          </w:tcPr>
          <w:p w14:paraId="2C78EDF7" w14:textId="77777777" w:rsidR="00412A5A" w:rsidRDefault="00412A5A" w:rsidP="00352E6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364DFA64" w14:textId="77777777" w:rsidR="00412A5A" w:rsidRPr="006854EE" w:rsidRDefault="00412A5A" w:rsidP="00352E6E">
            <w:pPr>
              <w:spacing w:before="60" w:after="60"/>
              <w:jc w:val="both"/>
            </w:pPr>
            <w:r w:rsidRPr="006854EE">
              <w:t>The</w:t>
            </w:r>
            <w:r>
              <w:t xml:space="preserve"> height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  <w:tr w:rsidR="00412A5A" w14:paraId="7A37C665" w14:textId="77777777" w:rsidTr="00352E6E">
        <w:trPr>
          <w:trHeight w:val="397"/>
        </w:trPr>
        <w:tc>
          <w:tcPr>
            <w:tcW w:w="1980" w:type="dxa"/>
          </w:tcPr>
          <w:p w14:paraId="510A07EE" w14:textId="77777777" w:rsidR="00412A5A" w:rsidRPr="006578B8" w:rsidRDefault="00412A5A" w:rsidP="00352E6E">
            <w:pPr>
              <w:spacing w:before="60" w:after="60"/>
              <w:jc w:val="both"/>
            </w:pPr>
            <w:r>
              <w:t>Education Grade</w:t>
            </w:r>
          </w:p>
        </w:tc>
        <w:tc>
          <w:tcPr>
            <w:tcW w:w="1530" w:type="dxa"/>
          </w:tcPr>
          <w:p w14:paraId="08DF16CC" w14:textId="77777777" w:rsidR="00412A5A" w:rsidRDefault="00412A5A" w:rsidP="00352E6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717A41B6" w14:textId="77777777" w:rsidR="00412A5A" w:rsidRPr="006854EE" w:rsidRDefault="00412A5A" w:rsidP="00352E6E">
            <w:pPr>
              <w:spacing w:before="60" w:after="60"/>
              <w:jc w:val="both"/>
            </w:pPr>
            <w:r w:rsidRPr="006854EE">
              <w:t>The</w:t>
            </w:r>
            <w:r>
              <w:t xml:space="preserve"> education grade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  <w:tr w:rsidR="00412A5A" w14:paraId="1AB8E04F" w14:textId="77777777" w:rsidTr="00352E6E">
        <w:trPr>
          <w:trHeight w:val="397"/>
        </w:trPr>
        <w:tc>
          <w:tcPr>
            <w:tcW w:w="1980" w:type="dxa"/>
          </w:tcPr>
          <w:p w14:paraId="48C30475" w14:textId="77777777" w:rsidR="00412A5A" w:rsidRDefault="00412A5A" w:rsidP="00352E6E">
            <w:pPr>
              <w:spacing w:before="60" w:after="60"/>
              <w:jc w:val="both"/>
            </w:pPr>
            <w:r>
              <w:t>Education Year</w:t>
            </w:r>
          </w:p>
        </w:tc>
        <w:tc>
          <w:tcPr>
            <w:tcW w:w="1530" w:type="dxa"/>
          </w:tcPr>
          <w:p w14:paraId="7C8EC867" w14:textId="77777777" w:rsidR="00412A5A" w:rsidRDefault="00412A5A" w:rsidP="00352E6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14:paraId="0CAB17B3" w14:textId="77777777" w:rsidR="00412A5A" w:rsidRPr="006854EE" w:rsidRDefault="00412A5A" w:rsidP="00352E6E">
            <w:pPr>
              <w:spacing w:before="60" w:after="60"/>
              <w:jc w:val="both"/>
            </w:pPr>
            <w:r>
              <w:t xml:space="preserve">Education year </w:t>
            </w:r>
            <w:r w:rsidRPr="006854EE">
              <w:t xml:space="preserve">of the corresponding </w:t>
            </w:r>
            <w:r>
              <w:t>Student</w:t>
            </w:r>
            <w:r w:rsidRPr="006854EE">
              <w:t>.</w:t>
            </w:r>
          </w:p>
        </w:tc>
      </w:tr>
    </w:tbl>
    <w:p w14:paraId="4181E59B" w14:textId="77777777" w:rsidR="00412A5A" w:rsidRDefault="00412A5A" w:rsidP="00412A5A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8467E1" w14:textId="21209418" w:rsidR="00412A5A" w:rsidRDefault="00412A5A" w:rsidP="00C64931">
      <w:pPr>
        <w:spacing w:after="240" w:line="360" w:lineRule="auto"/>
        <w:ind w:firstLine="720"/>
        <w:jc w:val="both"/>
      </w:pPr>
      <w:r>
        <w:t>Y</w:t>
      </w:r>
      <w:r w:rsidRPr="008A4FEE">
        <w:t xml:space="preserve">ou as </w:t>
      </w:r>
      <w:r>
        <w:t>an expert</w:t>
      </w:r>
      <w:r w:rsidRPr="008A4FEE">
        <w:t xml:space="preserve"> in </w:t>
      </w:r>
      <w:r>
        <w:rPr>
          <w:b/>
        </w:rPr>
        <w:t>Data M</w:t>
      </w:r>
      <w:r w:rsidRPr="00B06167">
        <w:rPr>
          <w:b/>
        </w:rPr>
        <w:t>ining</w:t>
      </w:r>
      <w:r w:rsidRPr="008A4FEE">
        <w:t xml:space="preserve"> </w:t>
      </w:r>
      <w:r>
        <w:t>is</w:t>
      </w:r>
      <w:r w:rsidRPr="008A4FEE">
        <w:t xml:space="preserve"> </w:t>
      </w:r>
      <w:r>
        <w:t>hired</w:t>
      </w:r>
      <w:r w:rsidRPr="008A4FEE">
        <w:t xml:space="preserve"> by </w:t>
      </w:r>
      <w:r>
        <w:rPr>
          <w:b/>
        </w:rPr>
        <w:t>Jett</w:t>
      </w:r>
      <w:r w:rsidRPr="008A4FEE">
        <w:t xml:space="preserve"> to help him to </w:t>
      </w:r>
      <w:r w:rsidRPr="00D36244">
        <w:rPr>
          <w:b/>
        </w:rPr>
        <w:t>analyze</w:t>
      </w:r>
      <w:r w:rsidRPr="008A4FEE">
        <w:t xml:space="preserve"> and </w:t>
      </w:r>
      <w:r w:rsidRPr="00D36244">
        <w:rPr>
          <w:b/>
        </w:rPr>
        <w:t>visualize</w:t>
      </w:r>
      <w:r w:rsidRPr="008A4FEE">
        <w:t xml:space="preserve"> </w:t>
      </w:r>
      <w:r>
        <w:t>the</w:t>
      </w:r>
      <w:r w:rsidRPr="008A4FEE">
        <w:t xml:space="preserve"> d</w:t>
      </w:r>
      <w:r>
        <w:t>ata. The requirements are as be</w:t>
      </w:r>
      <w:r w:rsidRPr="008A4FEE">
        <w:t>low</w:t>
      </w:r>
      <w:r>
        <w:t>:</w:t>
      </w:r>
    </w:p>
    <w:p w14:paraId="7291DA1C" w14:textId="77777777" w:rsidR="00412A5A" w:rsidRPr="00047283" w:rsidRDefault="00412A5A" w:rsidP="00412A5A">
      <w:pPr>
        <w:pStyle w:val="ListParagraph"/>
        <w:numPr>
          <w:ilvl w:val="0"/>
          <w:numId w:val="13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14:paraId="606946ED" w14:textId="77777777" w:rsidR="00412A5A" w:rsidRPr="00474BDB" w:rsidRDefault="00412A5A" w:rsidP="00412A5A">
      <w:pPr>
        <w:spacing w:after="240" w:line="360" w:lineRule="auto"/>
        <w:ind w:left="284" w:firstLine="283"/>
        <w:jc w:val="both"/>
      </w:pPr>
      <w:r>
        <w:t xml:space="preserve">To help </w:t>
      </w:r>
      <w:r>
        <w:rPr>
          <w:b/>
        </w:rPr>
        <w:t>Jett</w:t>
      </w:r>
      <w:r>
        <w:t xml:space="preserve"> to understand the data easier, you are asked to </w:t>
      </w:r>
      <w:r w:rsidRPr="00733770">
        <w:rPr>
          <w:b/>
        </w:rPr>
        <w:t>visualize</w:t>
      </w:r>
      <w:r>
        <w:t xml:space="preserve"> the data in </w:t>
      </w:r>
      <w:r w:rsidRPr="00733770">
        <w:rPr>
          <w:b/>
        </w:rPr>
        <w:t>graph</w:t>
      </w:r>
      <w:r>
        <w:t xml:space="preserve"> </w:t>
      </w:r>
      <w:r w:rsidRPr="00733770">
        <w:rPr>
          <w:b/>
        </w:rPr>
        <w:t>form</w:t>
      </w:r>
      <w:r>
        <w:t>. S</w:t>
      </w:r>
      <w:r w:rsidRPr="00DC4462">
        <w:t xml:space="preserve">ome data that needed </w:t>
      </w:r>
      <w:r>
        <w:t>to be visualized are</w:t>
      </w:r>
      <w:r w:rsidRPr="00DC4462">
        <w:t>:</w:t>
      </w:r>
    </w:p>
    <w:p w14:paraId="41D2E6E9" w14:textId="77777777" w:rsidR="00412A5A" w:rsidRDefault="00412A5A" w:rsidP="00412A5A">
      <w:pPr>
        <w:pStyle w:val="ListParagraph"/>
        <w:keepNext/>
        <w:numPr>
          <w:ilvl w:val="1"/>
          <w:numId w:val="13"/>
        </w:numPr>
        <w:spacing w:after="0" w:line="360" w:lineRule="auto"/>
        <w:ind w:left="567" w:hanging="283"/>
      </w:pPr>
      <w:r w:rsidRPr="00173B0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C6D0A">
        <w:rPr>
          <w:rFonts w:ascii="Times New Roman" w:hAnsi="Times New Roman" w:cs="Times New Roman"/>
          <w:sz w:val="24"/>
          <w:szCs w:val="24"/>
        </w:rPr>
        <w:t>Show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9C7">
        <w:rPr>
          <w:rFonts w:ascii="Times New Roman" w:hAnsi="Times New Roman" w:cs="Times New Roman"/>
          <w:b/>
          <w:bCs/>
          <w:sz w:val="24"/>
          <w:szCs w:val="24"/>
        </w:rPr>
        <w:t>frequency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59C7">
        <w:rPr>
          <w:rFonts w:ascii="Times New Roman" w:hAnsi="Times New Roman" w:cs="Times New Roman"/>
          <w:b/>
          <w:bCs/>
          <w:sz w:val="24"/>
          <w:szCs w:val="24"/>
        </w:rPr>
        <w:t>favourite food types</w:t>
      </w:r>
      <w:r>
        <w:rPr>
          <w:rFonts w:ascii="Times New Roman" w:hAnsi="Times New Roman" w:cs="Times New Roman"/>
          <w:sz w:val="24"/>
          <w:szCs w:val="24"/>
        </w:rPr>
        <w:t xml:space="preserve"> by students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52F1594D" w14:textId="77777777" w:rsidR="00412A5A" w:rsidRPr="0012592D" w:rsidRDefault="00412A5A" w:rsidP="00412A5A">
      <w:pPr>
        <w:keepNext/>
        <w:spacing w:line="360" w:lineRule="auto"/>
        <w:jc w:val="center"/>
      </w:pPr>
      <w:r w:rsidRPr="003F1F78">
        <w:rPr>
          <w:noProof/>
        </w:rPr>
        <w:drawing>
          <wp:inline distT="0" distB="0" distL="0" distR="0" wp14:anchorId="5A797F7B" wp14:editId="021C7AD0">
            <wp:extent cx="5943600" cy="3068847"/>
            <wp:effectExtent l="19050" t="19050" r="19050" b="1778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8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FBC4F4" w14:textId="61F56769" w:rsidR="00412A5A" w:rsidRPr="00FA1818" w:rsidRDefault="00412A5A" w:rsidP="00412A5A">
      <w:pPr>
        <w:pStyle w:val="Caption"/>
        <w:jc w:val="center"/>
        <w:rPr>
          <w:bCs/>
          <w:iCs w:val="0"/>
          <w:color w:val="auto"/>
          <w:szCs w:val="16"/>
        </w:rPr>
      </w:pPr>
      <w:r w:rsidRPr="00FA1818">
        <w:rPr>
          <w:bCs/>
          <w:iCs w:val="0"/>
          <w:color w:val="auto"/>
          <w:szCs w:val="16"/>
        </w:rPr>
        <w:t xml:space="preserve">Figure </w:t>
      </w:r>
      <w:r w:rsidRPr="00FA1818">
        <w:rPr>
          <w:bCs/>
          <w:iCs w:val="0"/>
          <w:color w:val="auto"/>
          <w:szCs w:val="16"/>
        </w:rPr>
        <w:fldChar w:fldCharType="begin"/>
      </w:r>
      <w:r w:rsidRPr="00FA1818">
        <w:rPr>
          <w:bCs/>
          <w:iCs w:val="0"/>
          <w:color w:val="auto"/>
          <w:szCs w:val="16"/>
        </w:rPr>
        <w:instrText xml:space="preserve"> SEQ Figure \* ARABIC </w:instrText>
      </w:r>
      <w:r w:rsidRPr="00FA1818">
        <w:rPr>
          <w:bCs/>
          <w:iCs w:val="0"/>
          <w:color w:val="auto"/>
          <w:szCs w:val="16"/>
        </w:rPr>
        <w:fldChar w:fldCharType="separate"/>
      </w:r>
      <w:r w:rsidRPr="00FA1818">
        <w:rPr>
          <w:bCs/>
          <w:iCs w:val="0"/>
          <w:noProof/>
          <w:color w:val="auto"/>
          <w:szCs w:val="16"/>
        </w:rPr>
        <w:t>1</w:t>
      </w:r>
      <w:r w:rsidRPr="00FA1818">
        <w:rPr>
          <w:bCs/>
          <w:iCs w:val="0"/>
          <w:color w:val="auto"/>
          <w:szCs w:val="16"/>
        </w:rPr>
        <w:fldChar w:fldCharType="end"/>
      </w:r>
      <w:r w:rsidRPr="00FA1818">
        <w:rPr>
          <w:bCs/>
          <w:iCs w:val="0"/>
          <w:color w:val="auto"/>
          <w:szCs w:val="16"/>
        </w:rPr>
        <w:t>.</w:t>
      </w:r>
      <w:r w:rsidR="00FA1818">
        <w:rPr>
          <w:bCs/>
          <w:iCs w:val="0"/>
          <w:color w:val="auto"/>
          <w:szCs w:val="16"/>
        </w:rPr>
        <w:t xml:space="preserve"> </w:t>
      </w:r>
      <w:r w:rsidRPr="00FA1818">
        <w:rPr>
          <w:bCs/>
          <w:iCs w:val="0"/>
          <w:color w:val="auto"/>
          <w:szCs w:val="16"/>
        </w:rPr>
        <w:t>Frequency of Favourite Food Types</w:t>
      </w:r>
    </w:p>
    <w:p w14:paraId="48BF8049" w14:textId="77777777" w:rsidR="00412A5A" w:rsidRPr="00173B09" w:rsidRDefault="00412A5A" w:rsidP="00412A5A"/>
    <w:p w14:paraId="75A93A79" w14:textId="77777777" w:rsidR="00412A5A" w:rsidRPr="002720BB" w:rsidRDefault="00412A5A" w:rsidP="00412A5A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the</w:t>
      </w:r>
      <w:r>
        <w:rPr>
          <w:rFonts w:ascii="Times New Roman" w:hAnsi="Times New Roman" w:cs="Times New Roman"/>
          <w:b/>
          <w:sz w:val="24"/>
          <w:szCs w:val="24"/>
        </w:rPr>
        <w:t xml:space="preserve"> number of students by their education grade and education year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351882" w14:textId="77777777" w:rsidR="00412A5A" w:rsidRDefault="00412A5A" w:rsidP="00412A5A">
      <w:pPr>
        <w:pStyle w:val="ListParagraph"/>
        <w:keepNext/>
        <w:spacing w:after="0" w:line="360" w:lineRule="auto"/>
        <w:ind w:left="0"/>
        <w:jc w:val="center"/>
      </w:pPr>
      <w:r w:rsidRPr="007105DB">
        <w:rPr>
          <w:noProof/>
        </w:rPr>
        <w:drawing>
          <wp:inline distT="0" distB="0" distL="0" distR="0" wp14:anchorId="19A02AF9" wp14:editId="309D48C9">
            <wp:extent cx="5943600" cy="2698775"/>
            <wp:effectExtent l="19050" t="19050" r="19050" b="2540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 rotWithShape="1">
                    <a:blip r:embed="rId10"/>
                    <a:srcRect l="-35476" r="-36768"/>
                    <a:stretch/>
                  </pic:blipFill>
                  <pic:spPr bwMode="auto">
                    <a:xfrm>
                      <a:off x="0" y="0"/>
                      <a:ext cx="5943600" cy="26987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1F63">
        <w:rPr>
          <w:noProof/>
        </w:rPr>
        <w:t xml:space="preserve"> </w:t>
      </w:r>
    </w:p>
    <w:p w14:paraId="27FA2A70" w14:textId="1E8D191D" w:rsidR="00412A5A" w:rsidRPr="00FA1818" w:rsidRDefault="00412A5A" w:rsidP="00412A5A">
      <w:pPr>
        <w:pStyle w:val="Caption"/>
        <w:jc w:val="center"/>
        <w:rPr>
          <w:bCs/>
          <w:iCs w:val="0"/>
          <w:color w:val="auto"/>
          <w:szCs w:val="16"/>
        </w:rPr>
      </w:pPr>
      <w:r w:rsidRPr="00FA1818">
        <w:rPr>
          <w:bCs/>
          <w:iCs w:val="0"/>
          <w:color w:val="auto"/>
          <w:szCs w:val="16"/>
        </w:rPr>
        <w:t xml:space="preserve">Figure </w:t>
      </w:r>
      <w:r w:rsidRPr="00FA1818">
        <w:rPr>
          <w:bCs/>
          <w:iCs w:val="0"/>
          <w:color w:val="auto"/>
          <w:szCs w:val="16"/>
        </w:rPr>
        <w:fldChar w:fldCharType="begin"/>
      </w:r>
      <w:r w:rsidRPr="00FA1818">
        <w:rPr>
          <w:bCs/>
          <w:iCs w:val="0"/>
          <w:color w:val="auto"/>
          <w:szCs w:val="16"/>
        </w:rPr>
        <w:instrText xml:space="preserve"> SEQ Figure \* ARABIC </w:instrText>
      </w:r>
      <w:r w:rsidRPr="00FA1818">
        <w:rPr>
          <w:bCs/>
          <w:iCs w:val="0"/>
          <w:color w:val="auto"/>
          <w:szCs w:val="16"/>
        </w:rPr>
        <w:fldChar w:fldCharType="separate"/>
      </w:r>
      <w:r w:rsidRPr="00FA1818">
        <w:rPr>
          <w:bCs/>
          <w:iCs w:val="0"/>
          <w:noProof/>
          <w:color w:val="auto"/>
          <w:szCs w:val="16"/>
        </w:rPr>
        <w:t>2</w:t>
      </w:r>
      <w:r w:rsidRPr="00FA1818">
        <w:rPr>
          <w:bCs/>
          <w:iCs w:val="0"/>
          <w:color w:val="auto"/>
          <w:szCs w:val="16"/>
        </w:rPr>
        <w:fldChar w:fldCharType="end"/>
      </w:r>
      <w:r w:rsidRPr="00FA1818">
        <w:rPr>
          <w:bCs/>
          <w:iCs w:val="0"/>
          <w:color w:val="auto"/>
          <w:szCs w:val="16"/>
        </w:rPr>
        <w:t>.</w:t>
      </w:r>
      <w:r w:rsidR="00FA1818" w:rsidRPr="00FA1818">
        <w:rPr>
          <w:bCs/>
          <w:iCs w:val="0"/>
          <w:color w:val="auto"/>
          <w:szCs w:val="16"/>
        </w:rPr>
        <w:t xml:space="preserve"> </w:t>
      </w:r>
      <w:r w:rsidRPr="00FA1818">
        <w:rPr>
          <w:bCs/>
          <w:iCs w:val="0"/>
          <w:color w:val="auto"/>
          <w:szCs w:val="16"/>
        </w:rPr>
        <w:t>Student Distribution by Grade Chart</w:t>
      </w:r>
    </w:p>
    <w:p w14:paraId="433AE43A" w14:textId="77777777" w:rsidR="00412A5A" w:rsidRDefault="00412A5A" w:rsidP="00412A5A"/>
    <w:p w14:paraId="4552613B" w14:textId="77777777" w:rsidR="00412A5A" w:rsidRDefault="00412A5A" w:rsidP="00412A5A"/>
    <w:p w14:paraId="0468FE50" w14:textId="4F760F1B" w:rsidR="00412A5A" w:rsidRDefault="00412A5A" w:rsidP="00412A5A"/>
    <w:p w14:paraId="7F2E56FF" w14:textId="2FCC6CD3" w:rsidR="008D4B0E" w:rsidRDefault="008D4B0E" w:rsidP="00412A5A"/>
    <w:p w14:paraId="50779B9D" w14:textId="1799C262" w:rsidR="008D4B0E" w:rsidRDefault="008D4B0E" w:rsidP="00412A5A"/>
    <w:p w14:paraId="00C2F61C" w14:textId="52682EBE" w:rsidR="008D4B0E" w:rsidRDefault="008D4B0E" w:rsidP="00412A5A"/>
    <w:p w14:paraId="01D60D10" w14:textId="77777777" w:rsidR="008D4B0E" w:rsidRPr="00115764" w:rsidRDefault="008D4B0E" w:rsidP="00412A5A"/>
    <w:p w14:paraId="4AF0E96D" w14:textId="77777777" w:rsidR="00412A5A" w:rsidRPr="00231F63" w:rsidRDefault="00412A5A" w:rsidP="00412A5A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the </w:t>
      </w:r>
      <w:r>
        <w:rPr>
          <w:rFonts w:ascii="Times New Roman" w:hAnsi="Times New Roman" w:cs="Times New Roman"/>
          <w:b/>
          <w:sz w:val="24"/>
          <w:szCs w:val="24"/>
        </w:rPr>
        <w:t xml:space="preserve">average height of all primary school (“SD”) students by their education year </w:t>
      </w:r>
      <w:r w:rsidRPr="007C6A9E">
        <w:rPr>
          <w:rFonts w:ascii="Times New Roman" w:hAnsi="Times New Roman" w:cs="Times New Roman"/>
          <w:bCs/>
          <w:sz w:val="24"/>
          <w:szCs w:val="24"/>
        </w:rPr>
        <w:t xml:space="preserve">and the </w:t>
      </w:r>
      <w:r w:rsidRPr="00853E27">
        <w:rPr>
          <w:rFonts w:ascii="Times New Roman" w:hAnsi="Times New Roman" w:cs="Times New Roman"/>
          <w:b/>
          <w:sz w:val="24"/>
          <w:szCs w:val="24"/>
        </w:rPr>
        <w:t>students’ age</w:t>
      </w:r>
      <w:r>
        <w:rPr>
          <w:rFonts w:ascii="Times New Roman" w:hAnsi="Times New Roman" w:cs="Times New Roman"/>
          <w:bCs/>
          <w:sz w:val="24"/>
          <w:szCs w:val="24"/>
        </w:rPr>
        <w:t xml:space="preserve"> must </w:t>
      </w:r>
      <w:r w:rsidRPr="008E17A0">
        <w:rPr>
          <w:rFonts w:ascii="Times New Roman" w:hAnsi="Times New Roman" w:cs="Times New Roman"/>
          <w:b/>
          <w:sz w:val="24"/>
          <w:szCs w:val="24"/>
        </w:rPr>
        <w:t>less than equal to 12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737D471" w14:textId="77777777" w:rsidR="00412A5A" w:rsidRPr="00B70A0D" w:rsidRDefault="00412A5A" w:rsidP="00412A5A">
      <w:pPr>
        <w:spacing w:line="360" w:lineRule="auto"/>
        <w:jc w:val="center"/>
      </w:pPr>
      <w:r w:rsidRPr="00702FC0">
        <w:rPr>
          <w:noProof/>
        </w:rPr>
        <w:drawing>
          <wp:inline distT="0" distB="0" distL="0" distR="0" wp14:anchorId="1CFE0596" wp14:editId="582918AB">
            <wp:extent cx="5943600" cy="3070777"/>
            <wp:effectExtent l="19050" t="19050" r="19050" b="15875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 rotWithShape="1">
                    <a:blip r:embed="rId11"/>
                    <a:srcRect l="-792" t="1" b="-1173"/>
                    <a:stretch/>
                  </pic:blipFill>
                  <pic:spPr bwMode="auto">
                    <a:xfrm>
                      <a:off x="0" y="0"/>
                      <a:ext cx="5943600" cy="307077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D9E5C" w14:textId="77777777" w:rsidR="00412A5A" w:rsidRPr="00FA1818" w:rsidRDefault="00412A5A" w:rsidP="00412A5A">
      <w:pPr>
        <w:pStyle w:val="Caption"/>
        <w:jc w:val="center"/>
        <w:rPr>
          <w:i w:val="0"/>
          <w:color w:val="auto"/>
          <w:szCs w:val="16"/>
        </w:rPr>
      </w:pPr>
      <w:r w:rsidRPr="00FA1818">
        <w:rPr>
          <w:bCs/>
          <w:iCs w:val="0"/>
          <w:color w:val="auto"/>
          <w:szCs w:val="16"/>
        </w:rPr>
        <w:t xml:space="preserve">Figure </w:t>
      </w:r>
      <w:r w:rsidRPr="00FA1818">
        <w:rPr>
          <w:bCs/>
          <w:iCs w:val="0"/>
          <w:color w:val="auto"/>
          <w:szCs w:val="16"/>
        </w:rPr>
        <w:fldChar w:fldCharType="begin"/>
      </w:r>
      <w:r w:rsidRPr="00FA1818">
        <w:rPr>
          <w:bCs/>
          <w:iCs w:val="0"/>
          <w:color w:val="auto"/>
          <w:szCs w:val="16"/>
        </w:rPr>
        <w:instrText xml:space="preserve"> SEQ Figure \* ARABIC </w:instrText>
      </w:r>
      <w:r w:rsidRPr="00FA1818">
        <w:rPr>
          <w:bCs/>
          <w:iCs w:val="0"/>
          <w:color w:val="auto"/>
          <w:szCs w:val="16"/>
        </w:rPr>
        <w:fldChar w:fldCharType="separate"/>
      </w:r>
      <w:r w:rsidRPr="00FA1818">
        <w:rPr>
          <w:bCs/>
          <w:iCs w:val="0"/>
          <w:noProof/>
          <w:color w:val="auto"/>
          <w:szCs w:val="16"/>
        </w:rPr>
        <w:t>3</w:t>
      </w:r>
      <w:r w:rsidRPr="00FA1818">
        <w:rPr>
          <w:bCs/>
          <w:iCs w:val="0"/>
          <w:color w:val="auto"/>
          <w:szCs w:val="16"/>
        </w:rPr>
        <w:fldChar w:fldCharType="end"/>
      </w:r>
      <w:r w:rsidRPr="00FA1818">
        <w:rPr>
          <w:bCs/>
          <w:iCs w:val="0"/>
          <w:color w:val="auto"/>
          <w:szCs w:val="16"/>
        </w:rPr>
        <w:t>. Average Height of Primary School Students by Their Education Year Chart</w:t>
      </w:r>
      <w:r w:rsidRPr="00FA1818">
        <w:rPr>
          <w:i w:val="0"/>
          <w:color w:val="auto"/>
          <w:szCs w:val="16"/>
        </w:rPr>
        <w:t xml:space="preserve">. </w:t>
      </w:r>
    </w:p>
    <w:p w14:paraId="781108CF" w14:textId="77777777" w:rsidR="00412A5A" w:rsidRPr="00985C41" w:rsidRDefault="00412A5A" w:rsidP="00412A5A"/>
    <w:p w14:paraId="408BE1CA" w14:textId="77777777" w:rsidR="00412A5A" w:rsidRDefault="00412A5A" w:rsidP="00412A5A">
      <w:pPr>
        <w:spacing w:after="200" w:line="276" w:lineRule="auto"/>
        <w:rPr>
          <w:rFonts w:eastAsiaTheme="minorHAnsi"/>
          <w:b/>
          <w:lang w:val="en-ID" w:eastAsia="en-US"/>
        </w:rPr>
      </w:pPr>
      <w:r>
        <w:rPr>
          <w:b/>
        </w:rPr>
        <w:br w:type="page"/>
      </w:r>
    </w:p>
    <w:p w14:paraId="5161CE22" w14:textId="77777777" w:rsidR="00412A5A" w:rsidRDefault="00412A5A" w:rsidP="00412A5A">
      <w:pPr>
        <w:pStyle w:val="ListParagraph"/>
        <w:numPr>
          <w:ilvl w:val="0"/>
          <w:numId w:val="13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lastRenderedPageBreak/>
        <w:t>Frequent Pattern Analysis</w:t>
      </w:r>
    </w:p>
    <w:p w14:paraId="302DE0B2" w14:textId="77777777" w:rsidR="00412A5A" w:rsidRDefault="00412A5A" w:rsidP="00412A5A">
      <w:pPr>
        <w:spacing w:after="120" w:line="360" w:lineRule="auto"/>
        <w:ind w:left="284" w:firstLine="283"/>
        <w:jc w:val="both"/>
      </w:pPr>
      <w:r>
        <w:rPr>
          <w:b/>
        </w:rPr>
        <w:t>Jett</w:t>
      </w:r>
      <w:r>
        <w:t xml:space="preserve"> wants to know which </w:t>
      </w:r>
      <w:r>
        <w:rPr>
          <w:b/>
        </w:rPr>
        <w:t>Food T</w:t>
      </w:r>
      <w:r w:rsidRPr="008C4E25">
        <w:rPr>
          <w:b/>
        </w:rPr>
        <w:t>ype</w:t>
      </w:r>
      <w:r>
        <w:t xml:space="preserve"> is </w:t>
      </w:r>
      <w:r w:rsidRPr="00F962B2">
        <w:rPr>
          <w:b/>
          <w:bCs/>
        </w:rPr>
        <w:t>popular nowadays with the</w:t>
      </w:r>
      <w:r>
        <w:t xml:space="preserve"> </w:t>
      </w:r>
      <w:r w:rsidRPr="00C11D25">
        <w:rPr>
          <w:b/>
          <w:bCs/>
        </w:rPr>
        <w:t>students</w:t>
      </w:r>
      <w:r w:rsidRPr="0086643C">
        <w:t xml:space="preserve">. </w:t>
      </w:r>
      <w:r>
        <w:t xml:space="preserve">You are asked to do </w:t>
      </w:r>
      <w:r w:rsidRPr="00160DA5">
        <w:rPr>
          <w:b/>
        </w:rPr>
        <w:t>frequent pattern analysis</w:t>
      </w:r>
      <w:r>
        <w:t xml:space="preserve"> to s</w:t>
      </w:r>
      <w:r w:rsidRPr="00161C4E">
        <w:t>earch</w:t>
      </w:r>
      <w:r>
        <w:t xml:space="preserve"> for </w:t>
      </w:r>
      <w:r w:rsidRPr="000338B1">
        <w:rPr>
          <w:b/>
        </w:rPr>
        <w:t>frequent</w:t>
      </w:r>
      <w:r>
        <w:rPr>
          <w:b/>
        </w:rPr>
        <w:t xml:space="preserve"> Food Type</w:t>
      </w:r>
      <w:r>
        <w:t xml:space="preserve"> that is liked by junior and senior high school. To get the </w:t>
      </w:r>
      <w:r w:rsidRPr="000338B1">
        <w:rPr>
          <w:b/>
        </w:rPr>
        <w:t xml:space="preserve">frequent </w:t>
      </w:r>
      <w:r>
        <w:rPr>
          <w:b/>
        </w:rPr>
        <w:t>Food Type</w:t>
      </w:r>
      <w:r>
        <w:t xml:space="preserve"> data, use the “</w:t>
      </w:r>
      <w:r>
        <w:rPr>
          <w:b/>
          <w:bCs/>
        </w:rPr>
        <w:t>favorite_food_type</w:t>
      </w:r>
      <w:r>
        <w:t>.</w:t>
      </w:r>
      <w:r>
        <w:rPr>
          <w:b/>
        </w:rPr>
        <w:t>c</w:t>
      </w:r>
      <w:r w:rsidRPr="00F75DB9">
        <w:rPr>
          <w:b/>
        </w:rPr>
        <w:t>sv</w:t>
      </w:r>
      <w:r>
        <w:t>” and “</w:t>
      </w:r>
      <w:r>
        <w:rPr>
          <w:b/>
        </w:rPr>
        <w:t>student_data</w:t>
      </w:r>
      <w:r w:rsidRPr="009C41E9">
        <w:t>.</w:t>
      </w:r>
      <w:r w:rsidRPr="00F75DB9">
        <w:rPr>
          <w:b/>
        </w:rPr>
        <w:t>csv</w:t>
      </w:r>
      <w:r>
        <w:t>” files and do some steps below:</w:t>
      </w:r>
    </w:p>
    <w:p w14:paraId="6B11C72E" w14:textId="77777777" w:rsidR="00412A5A" w:rsidRDefault="00412A5A" w:rsidP="00412A5A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>Data Pre-processing</w:t>
      </w:r>
    </w:p>
    <w:p w14:paraId="24132A98" w14:textId="77777777" w:rsidR="00412A5A" w:rsidRDefault="00412A5A" w:rsidP="00412A5A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443EA5">
        <w:rPr>
          <w:rFonts w:ascii="Times New Roman" w:hAnsi="Times New Roman" w:cs="Times New Roman"/>
          <w:b/>
          <w:sz w:val="24"/>
          <w:szCs w:val="24"/>
        </w:rPr>
        <w:t>Data Pre-processing</w:t>
      </w:r>
      <w:r>
        <w:rPr>
          <w:rFonts w:ascii="Times New Roman" w:hAnsi="Times New Roman" w:cs="Times New Roman"/>
          <w:sz w:val="24"/>
          <w:szCs w:val="24"/>
        </w:rPr>
        <w:t xml:space="preserve"> phase, there are some data that can’t be used for the further analysis. Do the following task to </w:t>
      </w:r>
      <w:r w:rsidRPr="00A91E99">
        <w:rPr>
          <w:rFonts w:ascii="Times New Roman" w:hAnsi="Times New Roman" w:cs="Times New Roman"/>
          <w:b/>
          <w:sz w:val="24"/>
          <w:szCs w:val="24"/>
        </w:rPr>
        <w:t>cleanse</w:t>
      </w:r>
      <w:r>
        <w:rPr>
          <w:rFonts w:ascii="Times New Roman" w:hAnsi="Times New Roman" w:cs="Times New Roman"/>
          <w:sz w:val="24"/>
          <w:szCs w:val="24"/>
        </w:rPr>
        <w:t xml:space="preserve"> the data:</w:t>
      </w:r>
    </w:p>
    <w:p w14:paraId="0E55DEDD" w14:textId="77777777" w:rsidR="00412A5A" w:rsidRPr="00A91E99" w:rsidRDefault="00412A5A" w:rsidP="00412A5A">
      <w:pPr>
        <w:pStyle w:val="ListParagraph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Students </w:t>
      </w:r>
      <w:r w:rsidRPr="002038F9">
        <w:rPr>
          <w:rFonts w:ascii="Times New Roman" w:hAnsi="Times New Roman" w:cs="Times New Roman"/>
          <w:bCs/>
          <w:sz w:val="24"/>
          <w:szCs w:val="24"/>
        </w:rPr>
        <w:t>with</w:t>
      </w:r>
      <w:r w:rsidRPr="002038F9">
        <w:rPr>
          <w:rFonts w:ascii="Times New Roman" w:hAnsi="Times New Roman" w:cs="Times New Roman"/>
          <w:b/>
          <w:sz w:val="24"/>
          <w:szCs w:val="24"/>
        </w:rPr>
        <w:t xml:space="preserve"> empty name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538F5E" w14:textId="77777777" w:rsidR="00412A5A" w:rsidRPr="00A91E99" w:rsidRDefault="00412A5A" w:rsidP="00412A5A">
      <w:pPr>
        <w:pStyle w:val="ListParagraph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Students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an </w:t>
      </w:r>
      <w:r>
        <w:rPr>
          <w:rFonts w:ascii="Times New Roman" w:hAnsi="Times New Roman" w:cs="Times New Roman"/>
          <w:b/>
          <w:sz w:val="24"/>
          <w:szCs w:val="24"/>
        </w:rPr>
        <w:t xml:space="preserve">Education Grade of Primary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“SD”</w:t>
      </w:r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13AFBCC7" w14:textId="77777777" w:rsidR="00412A5A" w:rsidRPr="007063C6" w:rsidRDefault="00412A5A" w:rsidP="00412A5A">
      <w:pPr>
        <w:pStyle w:val="ListParagraph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Duplicated data.</w:t>
      </w:r>
    </w:p>
    <w:p w14:paraId="57E9D789" w14:textId="77777777" w:rsidR="00412A5A" w:rsidRDefault="00412A5A" w:rsidP="00412A5A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56F"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14:paraId="40FE9A48" w14:textId="77777777" w:rsidR="00412A5A" w:rsidRPr="007063C6" w:rsidRDefault="00412A5A" w:rsidP="00412A5A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you need to </w:t>
      </w:r>
      <w:r w:rsidRPr="006757D8">
        <w:rPr>
          <w:rFonts w:ascii="Times New Roman" w:hAnsi="Times New Roman" w:cs="Times New Roman"/>
          <w:b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data</w:t>
      </w:r>
      <w:r w:rsidRPr="006757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it is suitable to be used in the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757D8">
        <w:rPr>
          <w:rFonts w:ascii="Times New Roman" w:hAnsi="Times New Roman" w:cs="Times New Roman"/>
          <w:b/>
          <w:sz w:val="24"/>
          <w:szCs w:val="24"/>
        </w:rPr>
        <w:t>priori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. Prepare the data in term of the</w:t>
      </w:r>
      <w:r w:rsidRPr="005D412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Favourite Food Type.</w:t>
      </w:r>
    </w:p>
    <w:p w14:paraId="02718B22" w14:textId="77777777" w:rsidR="00412A5A" w:rsidRPr="00B16AEC" w:rsidRDefault="00412A5A" w:rsidP="00412A5A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 w:rsidRPr="00B16AEC">
        <w:rPr>
          <w:rFonts w:ascii="Times New Roman" w:hAnsi="Times New Roman" w:cs="Times New Roman"/>
          <w:b/>
          <w:sz w:val="24"/>
          <w:szCs w:val="24"/>
        </w:rPr>
        <w:t>Data Mining</w:t>
      </w:r>
    </w:p>
    <w:p w14:paraId="58F35C0F" w14:textId="77777777" w:rsidR="00412A5A" w:rsidRPr="00964481" w:rsidRDefault="00412A5A" w:rsidP="00412A5A">
      <w:pPr>
        <w:pStyle w:val="ListParagraph"/>
        <w:numPr>
          <w:ilvl w:val="0"/>
          <w:numId w:val="16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B16AEC">
        <w:rPr>
          <w:rFonts w:ascii="Times New Roman" w:hAnsi="Times New Roman" w:cs="Times New Roman"/>
          <w:sz w:val="24"/>
          <w:szCs w:val="24"/>
        </w:rPr>
        <w:t xml:space="preserve">Show </w:t>
      </w:r>
      <w:r w:rsidRPr="00B16AEC">
        <w:rPr>
          <w:rFonts w:ascii="Times New Roman" w:hAnsi="Times New Roman" w:cs="Times New Roman"/>
          <w:b/>
          <w:sz w:val="24"/>
          <w:szCs w:val="24"/>
        </w:rPr>
        <w:t>frequent</w:t>
      </w:r>
      <w:r w:rsidRPr="00B16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Favourite Food Type</w:t>
      </w:r>
      <w:r w:rsidRPr="00B16AEC">
        <w:rPr>
          <w:rFonts w:ascii="Times New Roman" w:hAnsi="Times New Roman" w:cs="Times New Roman"/>
          <w:sz w:val="24"/>
          <w:szCs w:val="24"/>
        </w:rPr>
        <w:t xml:space="preserve"> using </w:t>
      </w:r>
      <w:r w:rsidRPr="00B16AEC">
        <w:rPr>
          <w:rFonts w:ascii="Times New Roman" w:hAnsi="Times New Roman" w:cs="Times New Roman"/>
          <w:b/>
          <w:sz w:val="24"/>
          <w:szCs w:val="24"/>
        </w:rPr>
        <w:t>Apriori</w:t>
      </w:r>
      <w:r w:rsidRPr="00B16AEC">
        <w:rPr>
          <w:rFonts w:ascii="Times New Roman" w:hAnsi="Times New Roman" w:cs="Times New Roman"/>
          <w:sz w:val="24"/>
          <w:szCs w:val="24"/>
        </w:rPr>
        <w:t xml:space="preserve"> algorithm with </w:t>
      </w:r>
      <w:r w:rsidRPr="00B16AEC">
        <w:rPr>
          <w:rFonts w:ascii="Times New Roman" w:hAnsi="Times New Roman" w:cs="Times New Roman"/>
          <w:b/>
          <w:sz w:val="24"/>
          <w:szCs w:val="24"/>
        </w:rPr>
        <w:t>minimum support</w:t>
      </w:r>
      <w:r w:rsidRPr="00B16AEC">
        <w:rPr>
          <w:rFonts w:ascii="Times New Roman" w:hAnsi="Times New Roman" w:cs="Times New Roman"/>
          <w:sz w:val="24"/>
          <w:szCs w:val="24"/>
        </w:rPr>
        <w:t xml:space="preserve">: </w:t>
      </w:r>
      <w:r w:rsidRPr="00B16AEC">
        <w:rPr>
          <w:rFonts w:ascii="Times New Roman" w:hAnsi="Times New Roman" w:cs="Times New Roman"/>
          <w:b/>
          <w:sz w:val="24"/>
          <w:szCs w:val="24"/>
        </w:rPr>
        <w:t>0</w:t>
      </w:r>
      <w:r w:rsidRPr="00B16AE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25</w:t>
      </w:r>
      <w:r w:rsidRPr="00B16AEC">
        <w:rPr>
          <w:rFonts w:ascii="Times New Roman" w:hAnsi="Times New Roman" w:cs="Times New Roman"/>
          <w:sz w:val="24"/>
          <w:szCs w:val="24"/>
        </w:rPr>
        <w:t xml:space="preserve"> based on the data that have already pre-processed.</w:t>
      </w:r>
      <w:r w:rsidRPr="00B16AEC">
        <w:rPr>
          <w:noProof/>
        </w:rPr>
        <w:t xml:space="preserve"> </w:t>
      </w:r>
    </w:p>
    <w:p w14:paraId="0B1F9AF3" w14:textId="77777777" w:rsidR="00412A5A" w:rsidRPr="006D4086" w:rsidRDefault="00412A5A" w:rsidP="00412A5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7426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43568" wp14:editId="25A1B618">
            <wp:extent cx="5943600" cy="2306472"/>
            <wp:effectExtent l="19050" t="19050" r="19050" b="17780"/>
            <wp:docPr id="12" name="Picture 1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47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880B2E" w14:textId="26092B94" w:rsidR="00412A5A" w:rsidRPr="00223CCA" w:rsidRDefault="00412A5A" w:rsidP="00412A5A">
      <w:pPr>
        <w:pStyle w:val="Caption"/>
        <w:spacing w:after="0"/>
        <w:jc w:val="center"/>
        <w:rPr>
          <w:bCs/>
          <w:iCs w:val="0"/>
          <w:color w:val="auto"/>
          <w:sz w:val="20"/>
        </w:rPr>
      </w:pPr>
      <w:r w:rsidRPr="00FA1818">
        <w:rPr>
          <w:bCs/>
          <w:iCs w:val="0"/>
          <w:color w:val="auto"/>
          <w:szCs w:val="16"/>
        </w:rPr>
        <w:t xml:space="preserve">Figure </w:t>
      </w:r>
      <w:r w:rsidRPr="00FA1818">
        <w:rPr>
          <w:bCs/>
          <w:iCs w:val="0"/>
          <w:color w:val="auto"/>
          <w:szCs w:val="16"/>
        </w:rPr>
        <w:fldChar w:fldCharType="begin"/>
      </w:r>
      <w:r w:rsidRPr="00FA1818">
        <w:rPr>
          <w:bCs/>
          <w:iCs w:val="0"/>
          <w:color w:val="auto"/>
          <w:szCs w:val="16"/>
        </w:rPr>
        <w:instrText xml:space="preserve"> SEQ Figure \* ARABIC </w:instrText>
      </w:r>
      <w:r w:rsidRPr="00FA1818">
        <w:rPr>
          <w:bCs/>
          <w:iCs w:val="0"/>
          <w:color w:val="auto"/>
          <w:szCs w:val="16"/>
        </w:rPr>
        <w:fldChar w:fldCharType="separate"/>
      </w:r>
      <w:r w:rsidRPr="00FA1818">
        <w:rPr>
          <w:bCs/>
          <w:iCs w:val="0"/>
          <w:color w:val="auto"/>
          <w:szCs w:val="16"/>
        </w:rPr>
        <w:t>4</w:t>
      </w:r>
      <w:r w:rsidRPr="00FA1818">
        <w:rPr>
          <w:bCs/>
          <w:iCs w:val="0"/>
          <w:color w:val="auto"/>
          <w:szCs w:val="16"/>
        </w:rPr>
        <w:fldChar w:fldCharType="end"/>
      </w:r>
      <w:r w:rsidRPr="00FA1818">
        <w:rPr>
          <w:bCs/>
          <w:iCs w:val="0"/>
          <w:color w:val="auto"/>
          <w:szCs w:val="16"/>
        </w:rPr>
        <w:t>. Frequent Food Types using Apriori</w:t>
      </w:r>
      <w:r w:rsidR="00FA1818">
        <w:rPr>
          <w:bCs/>
          <w:iCs w:val="0"/>
          <w:color w:val="auto"/>
          <w:szCs w:val="16"/>
        </w:rPr>
        <w:t>.</w:t>
      </w:r>
    </w:p>
    <w:p w14:paraId="3C21D8AD" w14:textId="77777777" w:rsidR="00412A5A" w:rsidRDefault="00412A5A" w:rsidP="00412A5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9822D13" w14:textId="77777777" w:rsidR="00412A5A" w:rsidRDefault="00412A5A" w:rsidP="00412A5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2083601" w14:textId="77777777" w:rsidR="00412A5A" w:rsidRDefault="00412A5A" w:rsidP="00412A5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00C80D4" w14:textId="77777777" w:rsidR="00412A5A" w:rsidRDefault="00412A5A" w:rsidP="00412A5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AB73542" w14:textId="77777777" w:rsidR="00412A5A" w:rsidRDefault="00412A5A" w:rsidP="00412A5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1830290" w14:textId="77777777" w:rsidR="00412A5A" w:rsidRPr="001B5D4D" w:rsidRDefault="00412A5A" w:rsidP="00412A5A">
      <w:pPr>
        <w:pStyle w:val="ListParagraph"/>
        <w:numPr>
          <w:ilvl w:val="0"/>
          <w:numId w:val="17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the </w:t>
      </w:r>
      <w:r w:rsidRPr="000F0ADC">
        <w:rPr>
          <w:rFonts w:ascii="Times New Roman" w:hAnsi="Times New Roman" w:cs="Times New Roman"/>
          <w:b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ADC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confidence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CC1A0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based on the frequent </w:t>
      </w:r>
      <w:r>
        <w:rPr>
          <w:rFonts w:ascii="Times New Roman" w:hAnsi="Times New Roman" w:cs="Times New Roman"/>
          <w:b/>
          <w:sz w:val="24"/>
          <w:szCs w:val="24"/>
        </w:rPr>
        <w:t>Favourite Food Type</w:t>
      </w:r>
      <w:r>
        <w:rPr>
          <w:rFonts w:ascii="Times New Roman" w:hAnsi="Times New Roman" w:cs="Times New Roman"/>
          <w:sz w:val="24"/>
          <w:szCs w:val="24"/>
        </w:rPr>
        <w:t xml:space="preserve"> that resulted from step above.</w:t>
      </w:r>
    </w:p>
    <w:p w14:paraId="5A062321" w14:textId="77777777" w:rsidR="00412A5A" w:rsidRDefault="00412A5A" w:rsidP="00412A5A">
      <w:pPr>
        <w:keepNext/>
        <w:spacing w:line="360" w:lineRule="auto"/>
        <w:jc w:val="center"/>
        <w:rPr>
          <w:noProof/>
        </w:rPr>
      </w:pPr>
      <w:r w:rsidRPr="007426D6">
        <w:rPr>
          <w:noProof/>
        </w:rPr>
        <w:drawing>
          <wp:inline distT="0" distB="0" distL="0" distR="0" wp14:anchorId="47D36BFE" wp14:editId="14E2CEBC">
            <wp:extent cx="5943600" cy="1206534"/>
            <wp:effectExtent l="19050" t="19050" r="19050" b="1270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F1CCF" w14:textId="48D98F87" w:rsidR="008031C1" w:rsidRPr="00FA1818" w:rsidRDefault="00412A5A" w:rsidP="008031C1">
      <w:pPr>
        <w:pStyle w:val="Caption"/>
        <w:spacing w:after="0"/>
        <w:jc w:val="center"/>
        <w:rPr>
          <w:bCs/>
          <w:iCs w:val="0"/>
          <w:color w:val="auto"/>
          <w:szCs w:val="16"/>
        </w:rPr>
      </w:pPr>
      <w:r w:rsidRPr="00FA1818">
        <w:rPr>
          <w:bCs/>
          <w:iCs w:val="0"/>
          <w:color w:val="auto"/>
          <w:szCs w:val="16"/>
        </w:rPr>
        <w:t xml:space="preserve">Figure </w:t>
      </w:r>
      <w:r w:rsidRPr="00FA1818">
        <w:rPr>
          <w:bCs/>
          <w:iCs w:val="0"/>
          <w:color w:val="auto"/>
          <w:szCs w:val="16"/>
        </w:rPr>
        <w:fldChar w:fldCharType="begin"/>
      </w:r>
      <w:r w:rsidRPr="00FA1818">
        <w:rPr>
          <w:bCs/>
          <w:iCs w:val="0"/>
          <w:color w:val="auto"/>
          <w:szCs w:val="16"/>
        </w:rPr>
        <w:instrText xml:space="preserve"> SEQ Figure \* ARABIC </w:instrText>
      </w:r>
      <w:r w:rsidRPr="00FA1818">
        <w:rPr>
          <w:bCs/>
          <w:iCs w:val="0"/>
          <w:color w:val="auto"/>
          <w:szCs w:val="16"/>
        </w:rPr>
        <w:fldChar w:fldCharType="separate"/>
      </w:r>
      <w:r w:rsidRPr="00FA1818">
        <w:rPr>
          <w:bCs/>
          <w:iCs w:val="0"/>
          <w:color w:val="auto"/>
          <w:szCs w:val="16"/>
        </w:rPr>
        <w:t>5</w:t>
      </w:r>
      <w:r w:rsidRPr="00FA1818">
        <w:rPr>
          <w:bCs/>
          <w:iCs w:val="0"/>
          <w:color w:val="auto"/>
          <w:szCs w:val="16"/>
        </w:rPr>
        <w:fldChar w:fldCharType="end"/>
      </w:r>
      <w:r w:rsidRPr="00FA1818">
        <w:rPr>
          <w:bCs/>
          <w:iCs w:val="0"/>
          <w:color w:val="auto"/>
          <w:szCs w:val="16"/>
        </w:rPr>
        <w:t>. Association Rules</w:t>
      </w:r>
      <w:r w:rsidR="00FA1818" w:rsidRPr="00FA1818">
        <w:rPr>
          <w:bCs/>
          <w:iCs w:val="0"/>
          <w:color w:val="auto"/>
          <w:szCs w:val="16"/>
        </w:rPr>
        <w:t>.</w:t>
      </w:r>
    </w:p>
    <w:p w14:paraId="079EF466" w14:textId="77777777" w:rsidR="007F4B0C" w:rsidRDefault="007F4B0C" w:rsidP="008031C1">
      <w:pPr>
        <w:spacing w:after="200" w:line="276" w:lineRule="auto"/>
        <w:rPr>
          <w:b/>
          <w:lang w:val="en-ID"/>
        </w:rPr>
      </w:pPr>
    </w:p>
    <w:p w14:paraId="5240F72E" w14:textId="44DA5941" w:rsidR="008031C1" w:rsidRPr="00CE24AE" w:rsidRDefault="008031C1" w:rsidP="008031C1">
      <w:pPr>
        <w:spacing w:after="200" w:line="276" w:lineRule="auto"/>
        <w:rPr>
          <w:b/>
          <w:lang w:val="en-ID"/>
        </w:rPr>
      </w:pPr>
      <w:r w:rsidRPr="00F454CF">
        <w:rPr>
          <w:b/>
          <w:lang w:val="en-ID"/>
        </w:rPr>
        <w:t>Files to be collected</w:t>
      </w:r>
      <w:r>
        <w:rPr>
          <w:lang w:val="en-ID"/>
        </w:rPr>
        <w:t xml:space="preserve">: </w:t>
      </w:r>
    </w:p>
    <w:p w14:paraId="21579294" w14:textId="77777777" w:rsidR="008031C1" w:rsidRPr="00B4613B" w:rsidRDefault="008031C1" w:rsidP="008031C1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R Studio Project Folder consist of:</w:t>
      </w:r>
    </w:p>
    <w:p w14:paraId="379EFCB3" w14:textId="77777777" w:rsidR="008031C1" w:rsidRPr="00B4613B" w:rsidRDefault="008031C1" w:rsidP="008031C1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.RData</w:t>
      </w:r>
    </w:p>
    <w:p w14:paraId="69513D0F" w14:textId="77777777" w:rsidR="008031C1" w:rsidRPr="00B4613B" w:rsidRDefault="008031C1" w:rsidP="008031C1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.Rhistory</w:t>
      </w:r>
    </w:p>
    <w:p w14:paraId="6CA06713" w14:textId="77777777" w:rsidR="008031C1" w:rsidRPr="00B4613B" w:rsidRDefault="008031C1" w:rsidP="008031C1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.Rproj</w:t>
      </w:r>
    </w:p>
    <w:p w14:paraId="58DC535D" w14:textId="5D6401D0" w:rsidR="008031C1" w:rsidRPr="00B4613B" w:rsidRDefault="008031C1" w:rsidP="00FA1818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</w:t>
      </w:r>
    </w:p>
    <w:sectPr w:rsidR="008031C1" w:rsidRPr="00B4613B" w:rsidSect="00DF21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FB410" w14:textId="77777777" w:rsidR="00602426" w:rsidRDefault="00602426" w:rsidP="00273E4A">
      <w:r>
        <w:separator/>
      </w:r>
    </w:p>
  </w:endnote>
  <w:endnote w:type="continuationSeparator" w:id="0">
    <w:p w14:paraId="59C487A3" w14:textId="77777777" w:rsidR="00602426" w:rsidRDefault="00602426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9C0B7" w14:textId="77777777" w:rsidR="003E21CC" w:rsidRDefault="003E21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12E2" w14:textId="77777777" w:rsidR="00602426" w:rsidRDefault="00602426" w:rsidP="00273E4A">
      <w:r>
        <w:separator/>
      </w:r>
    </w:p>
  </w:footnote>
  <w:footnote w:type="continuationSeparator" w:id="0">
    <w:p w14:paraId="22AF1112" w14:textId="77777777" w:rsidR="00602426" w:rsidRDefault="00602426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B354B" w14:textId="77777777" w:rsidR="003E21CC" w:rsidRDefault="003E21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4F215611" w:rsidR="005D0782" w:rsidRPr="003E21CC" w:rsidRDefault="003E21CC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B2591"/>
    <w:multiLevelType w:val="hybridMultilevel"/>
    <w:tmpl w:val="C54A36E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0D623D"/>
    <w:multiLevelType w:val="hybridMultilevel"/>
    <w:tmpl w:val="065E8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3A5C"/>
    <w:multiLevelType w:val="hybridMultilevel"/>
    <w:tmpl w:val="5862FE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57F7C16"/>
    <w:multiLevelType w:val="hybridMultilevel"/>
    <w:tmpl w:val="700C04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460E07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324DA"/>
    <w:multiLevelType w:val="hybridMultilevel"/>
    <w:tmpl w:val="736A49BA"/>
    <w:lvl w:ilvl="0" w:tplc="60783400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15"/>
  </w:num>
  <w:num w:numId="15">
    <w:abstractNumId w:val="4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4FD8"/>
    <w:rsid w:val="00020F10"/>
    <w:rsid w:val="00051154"/>
    <w:rsid w:val="00072DE7"/>
    <w:rsid w:val="000732DF"/>
    <w:rsid w:val="00076FED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3D4E"/>
    <w:rsid w:val="0015698F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14F09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08E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E21CC"/>
    <w:rsid w:val="003F71D2"/>
    <w:rsid w:val="004074A1"/>
    <w:rsid w:val="00412A5A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156E0"/>
    <w:rsid w:val="00520E03"/>
    <w:rsid w:val="005314B7"/>
    <w:rsid w:val="00535DA7"/>
    <w:rsid w:val="005447D7"/>
    <w:rsid w:val="0055410B"/>
    <w:rsid w:val="00556E41"/>
    <w:rsid w:val="00571B72"/>
    <w:rsid w:val="00582417"/>
    <w:rsid w:val="005826AB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2426"/>
    <w:rsid w:val="0060486C"/>
    <w:rsid w:val="00635EE5"/>
    <w:rsid w:val="00643F75"/>
    <w:rsid w:val="00664137"/>
    <w:rsid w:val="0067443D"/>
    <w:rsid w:val="006D36BC"/>
    <w:rsid w:val="006F4D80"/>
    <w:rsid w:val="00701ECA"/>
    <w:rsid w:val="00720962"/>
    <w:rsid w:val="0072245D"/>
    <w:rsid w:val="00737595"/>
    <w:rsid w:val="00787247"/>
    <w:rsid w:val="007955AD"/>
    <w:rsid w:val="007A1748"/>
    <w:rsid w:val="007B5A6A"/>
    <w:rsid w:val="007C1C37"/>
    <w:rsid w:val="007E0EE7"/>
    <w:rsid w:val="007F4B0C"/>
    <w:rsid w:val="008031C1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C4593"/>
    <w:rsid w:val="008D1B94"/>
    <w:rsid w:val="008D411F"/>
    <w:rsid w:val="008D4B0E"/>
    <w:rsid w:val="008F740C"/>
    <w:rsid w:val="009010C1"/>
    <w:rsid w:val="00901A30"/>
    <w:rsid w:val="0090372F"/>
    <w:rsid w:val="00911955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6F79"/>
    <w:rsid w:val="00A07C8B"/>
    <w:rsid w:val="00A1473C"/>
    <w:rsid w:val="00A32343"/>
    <w:rsid w:val="00A3250E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3402"/>
    <w:rsid w:val="00B67595"/>
    <w:rsid w:val="00B7140C"/>
    <w:rsid w:val="00B71AB8"/>
    <w:rsid w:val="00B81979"/>
    <w:rsid w:val="00B948DA"/>
    <w:rsid w:val="00B9609E"/>
    <w:rsid w:val="00BA1067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4931"/>
    <w:rsid w:val="00C6549A"/>
    <w:rsid w:val="00C67FA9"/>
    <w:rsid w:val="00C8483C"/>
    <w:rsid w:val="00C915BF"/>
    <w:rsid w:val="00CB3B33"/>
    <w:rsid w:val="00CB736B"/>
    <w:rsid w:val="00CC710F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95848"/>
    <w:rsid w:val="00D95ED5"/>
    <w:rsid w:val="00DA4A85"/>
    <w:rsid w:val="00DB0A75"/>
    <w:rsid w:val="00DC4B9D"/>
    <w:rsid w:val="00DC6B29"/>
    <w:rsid w:val="00DC700A"/>
    <w:rsid w:val="00DE2FA6"/>
    <w:rsid w:val="00DF2179"/>
    <w:rsid w:val="00DF224B"/>
    <w:rsid w:val="00DF718C"/>
    <w:rsid w:val="00E0375C"/>
    <w:rsid w:val="00E03DA9"/>
    <w:rsid w:val="00E047D9"/>
    <w:rsid w:val="00E328C6"/>
    <w:rsid w:val="00E335DA"/>
    <w:rsid w:val="00E36B77"/>
    <w:rsid w:val="00E36EA8"/>
    <w:rsid w:val="00E502A7"/>
    <w:rsid w:val="00E6118A"/>
    <w:rsid w:val="00E642BF"/>
    <w:rsid w:val="00E660C4"/>
    <w:rsid w:val="00E83F0C"/>
    <w:rsid w:val="00EB5190"/>
    <w:rsid w:val="00EB7CD4"/>
    <w:rsid w:val="00ED5890"/>
    <w:rsid w:val="00EF17AC"/>
    <w:rsid w:val="00F1226E"/>
    <w:rsid w:val="00F22A92"/>
    <w:rsid w:val="00F2595B"/>
    <w:rsid w:val="00F276C9"/>
    <w:rsid w:val="00F36E33"/>
    <w:rsid w:val="00F53807"/>
    <w:rsid w:val="00F712CE"/>
    <w:rsid w:val="00F80742"/>
    <w:rsid w:val="00F955DA"/>
    <w:rsid w:val="00FA1818"/>
    <w:rsid w:val="00FA41A2"/>
    <w:rsid w:val="00FC245F"/>
    <w:rsid w:val="00FE7A7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12A5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412A5A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20</TotalTime>
  <Pages>7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41</cp:revision>
  <dcterms:created xsi:type="dcterms:W3CDTF">2017-10-20T05:51:00Z</dcterms:created>
  <dcterms:modified xsi:type="dcterms:W3CDTF">2021-09-14T06:04:00Z</dcterms:modified>
</cp:coreProperties>
</file>